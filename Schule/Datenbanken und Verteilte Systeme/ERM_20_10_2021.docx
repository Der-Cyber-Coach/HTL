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D293" w14:textId="3A93F266" w:rsidR="00BB6F51" w:rsidRDefault="00E94639" w:rsidP="00E94639">
      <w:pPr>
        <w:pStyle w:val="Datumswerte"/>
      </w:pPr>
      <w:r>
        <w:t xml:space="preserve">  </w:t>
      </w:r>
      <w:r w:rsidR="00907ABA">
        <w:tab/>
      </w:r>
      <w:r w:rsidR="00907ABA">
        <w:tab/>
      </w:r>
      <w:r w:rsidR="00907ABA">
        <w:tab/>
      </w:r>
      <w:r w:rsidR="00907ABA">
        <w:tab/>
      </w:r>
      <w:r w:rsidR="00907ABA">
        <w:tab/>
      </w:r>
      <w:r w:rsidR="00907ABA">
        <w:tab/>
      </w:r>
      <w:r w:rsidR="00907ABA">
        <w:tab/>
      </w:r>
      <w:r w:rsidR="00907ABA">
        <w:tab/>
      </w:r>
      <w:r w:rsidR="00907ABA">
        <w:fldChar w:fldCharType="begin"/>
      </w:r>
      <w:r w:rsidR="00907ABA">
        <w:instrText xml:space="preserve"> SAVEDATE  \@ "dddd, d. MMMM yyyy"  \* MERGEFORMAT </w:instrText>
      </w:r>
      <w:r w:rsidR="00907ABA">
        <w:fldChar w:fldCharType="separate"/>
      </w:r>
      <w:r w:rsidR="0028646F">
        <w:rPr>
          <w:noProof/>
        </w:rPr>
        <w:t>XXX, 0. XXX 0000</w:t>
      </w:r>
      <w:r w:rsidR="00907ABA">
        <w:fldChar w:fldCharType="end"/>
      </w:r>
      <w:r w:rsidR="00907ABA">
        <w:tab/>
      </w:r>
    </w:p>
    <w:p w14:paraId="6524576F" w14:textId="77777777" w:rsidR="0028646F" w:rsidRDefault="0028646F" w:rsidP="0028646F">
      <w:pPr>
        <w:pStyle w:val="berschrift1"/>
      </w:pPr>
      <w:r>
        <w:t>Aussagen- und Faktensammlung für das ER-Modell „Auftragsbearbeitung“</w:t>
      </w:r>
    </w:p>
    <w:p w14:paraId="3E3B2673" w14:textId="77777777" w:rsidR="0028646F" w:rsidRPr="00456278" w:rsidRDefault="0028646F" w:rsidP="0028646F"/>
    <w:p w14:paraId="7E3EDD8B" w14:textId="77777777" w:rsidR="0028646F" w:rsidRDefault="0028646F" w:rsidP="0028646F">
      <w:pPr>
        <w:pStyle w:val="Listenabsatz"/>
        <w:numPr>
          <w:ilvl w:val="0"/>
          <w:numId w:val="6"/>
        </w:numPr>
      </w:pPr>
      <w:r>
        <w:t xml:space="preserve">Ein </w:t>
      </w:r>
      <w:r w:rsidRPr="0028646F">
        <w:rPr>
          <w:highlight w:val="yellow"/>
        </w:rPr>
        <w:t>Kunde</w:t>
      </w:r>
      <w:r>
        <w:t xml:space="preserve"> </w:t>
      </w:r>
      <w:r w:rsidRPr="0028646F">
        <w:rPr>
          <w:highlight w:val="cyan"/>
        </w:rPr>
        <w:t>erteilt</w:t>
      </w:r>
      <w:r>
        <w:t xml:space="preserve"> einen, keinen oder mehrere </w:t>
      </w:r>
      <w:r w:rsidRPr="0028646F">
        <w:rPr>
          <w:highlight w:val="yellow"/>
        </w:rPr>
        <w:t>Aufträge</w:t>
      </w:r>
      <w:r>
        <w:t xml:space="preserve"> und ein </w:t>
      </w:r>
      <w:r w:rsidRPr="0028646F">
        <w:rPr>
          <w:highlight w:val="yellow"/>
        </w:rPr>
        <w:t>Auftrag</w:t>
      </w:r>
      <w:r>
        <w:t xml:space="preserve"> wird von genau einem </w:t>
      </w:r>
      <w:r w:rsidRPr="0028646F">
        <w:rPr>
          <w:highlight w:val="yellow"/>
        </w:rPr>
        <w:t>Kunden</w:t>
      </w:r>
      <w:r>
        <w:t xml:space="preserve"> </w:t>
      </w:r>
      <w:r w:rsidRPr="0028646F">
        <w:rPr>
          <w:highlight w:val="cyan"/>
        </w:rPr>
        <w:t>erteilt</w:t>
      </w:r>
      <w:r>
        <w:t>.</w:t>
      </w:r>
    </w:p>
    <w:p w14:paraId="4CC6208C" w14:textId="77777777" w:rsidR="0028646F" w:rsidRDefault="0028646F" w:rsidP="0028646F">
      <w:pPr>
        <w:pStyle w:val="Listenabsatz"/>
        <w:numPr>
          <w:ilvl w:val="0"/>
          <w:numId w:val="6"/>
        </w:numPr>
      </w:pPr>
      <w:r>
        <w:t xml:space="preserve">Ein </w:t>
      </w:r>
      <w:r w:rsidRPr="0028646F">
        <w:rPr>
          <w:highlight w:val="yellow"/>
        </w:rPr>
        <w:t>Kunde</w:t>
      </w:r>
      <w:r>
        <w:t xml:space="preserve"> hat eine ID, einen Vornamen, einen Nachnamen, eine Adresse (Straße, PLZ, Ort), eine Telefonnummer, eine </w:t>
      </w:r>
      <w:proofErr w:type="gramStart"/>
      <w:r>
        <w:t>Emailadresse,..</w:t>
      </w:r>
      <w:proofErr w:type="gramEnd"/>
    </w:p>
    <w:p w14:paraId="67DB68DC" w14:textId="1E2B2163" w:rsidR="0028646F" w:rsidRDefault="0028646F" w:rsidP="0028646F">
      <w:pPr>
        <w:pStyle w:val="Listenabsatz"/>
        <w:numPr>
          <w:ilvl w:val="0"/>
          <w:numId w:val="6"/>
        </w:numPr>
      </w:pPr>
      <w:r>
        <w:t xml:space="preserve">Ein </w:t>
      </w:r>
      <w:r w:rsidRPr="0028646F">
        <w:rPr>
          <w:highlight w:val="yellow"/>
        </w:rPr>
        <w:t>Auftrag</w:t>
      </w:r>
      <w:r>
        <w:t xml:space="preserve"> hat eine ID, ein Auftragsdatum, eine Auftragsnummer, einen </w:t>
      </w:r>
      <w:proofErr w:type="gramStart"/>
      <w:r>
        <w:t>Status</w:t>
      </w:r>
      <w:r>
        <w:t>, ..</w:t>
      </w:r>
      <w:proofErr w:type="gramEnd"/>
    </w:p>
    <w:p w14:paraId="77ACA250" w14:textId="45C2D33A" w:rsidR="0028646F" w:rsidRDefault="0028646F" w:rsidP="0028646F">
      <w:pPr>
        <w:pStyle w:val="Listenabsatz"/>
        <w:numPr>
          <w:ilvl w:val="0"/>
          <w:numId w:val="6"/>
        </w:numPr>
      </w:pPr>
      <w:r>
        <w:t xml:space="preserve">Ein </w:t>
      </w:r>
      <w:r w:rsidRPr="0028646F">
        <w:rPr>
          <w:highlight w:val="yellow"/>
        </w:rPr>
        <w:t>Mitarbeiter</w:t>
      </w:r>
      <w:r>
        <w:t xml:space="preserve"> </w:t>
      </w:r>
      <w:r w:rsidRPr="0028646F">
        <w:rPr>
          <w:highlight w:val="cyan"/>
        </w:rPr>
        <w:t>bearbeitet</w:t>
      </w:r>
      <w:r>
        <w:t xml:space="preserve"> kein, ein oder mehrere </w:t>
      </w:r>
      <w:r w:rsidRPr="0028646F">
        <w:rPr>
          <w:highlight w:val="yellow"/>
        </w:rPr>
        <w:t>Aufträge</w:t>
      </w:r>
      <w:r>
        <w:t xml:space="preserve"> und ein </w:t>
      </w:r>
      <w:r w:rsidRPr="0028646F">
        <w:rPr>
          <w:highlight w:val="yellow"/>
        </w:rPr>
        <w:t>Auftrag</w:t>
      </w:r>
      <w:r>
        <w:t xml:space="preserve"> wird von genau einem </w:t>
      </w:r>
      <w:r w:rsidRPr="0028646F">
        <w:rPr>
          <w:highlight w:val="yellow"/>
        </w:rPr>
        <w:t>Mitarbeiter</w:t>
      </w:r>
      <w:r>
        <w:t xml:space="preserve"> </w:t>
      </w:r>
      <w:r w:rsidRPr="0028646F">
        <w:rPr>
          <w:highlight w:val="cyan"/>
        </w:rPr>
        <w:t>bearbeitet</w:t>
      </w:r>
      <w:r>
        <w:t>.</w:t>
      </w:r>
    </w:p>
    <w:p w14:paraId="527B1283" w14:textId="6C084B1C" w:rsidR="0028646F" w:rsidRDefault="0028646F" w:rsidP="0028646F">
      <w:pPr>
        <w:pStyle w:val="Listenabsatz"/>
        <w:numPr>
          <w:ilvl w:val="0"/>
          <w:numId w:val="6"/>
        </w:numPr>
      </w:pPr>
      <w:r>
        <w:t>Ein Mitarbeiter hat eine ID, einen Vornamen, einen Nachnamen, eine Personalnummer, ein Geburtsdatum, …</w:t>
      </w:r>
    </w:p>
    <w:p w14:paraId="15366730" w14:textId="6DDD9560" w:rsidR="006A1C86" w:rsidRDefault="006A1C86" w:rsidP="0028646F">
      <w:pPr>
        <w:pStyle w:val="Listenabsatz"/>
        <w:numPr>
          <w:ilvl w:val="0"/>
          <w:numId w:val="6"/>
        </w:numPr>
      </w:pPr>
      <w:r>
        <w:t>Ein Auftrag enthält ein oder mehrere Artikel und ein Artikel kommt in kein, ein oder mehreren Aufträgen vor.</w:t>
      </w:r>
    </w:p>
    <w:p w14:paraId="26612E40" w14:textId="7FD27423" w:rsidR="006A1C86" w:rsidRDefault="006A1C86" w:rsidP="006A1C86">
      <w:pPr>
        <w:pStyle w:val="Listenabsatz"/>
        <w:numPr>
          <w:ilvl w:val="1"/>
          <w:numId w:val="6"/>
        </w:numPr>
      </w:pPr>
      <w:r>
        <w:t>Ein Auftrag enthält ein oder mehrere Auftragsposten und ein Auftragsposten gehört zu einem Auftrag</w:t>
      </w:r>
    </w:p>
    <w:p w14:paraId="6AD8E1C8" w14:textId="35C9A37C" w:rsidR="006A1C86" w:rsidRDefault="006A1C86" w:rsidP="006A1C86">
      <w:pPr>
        <w:pStyle w:val="Listenabsatz"/>
        <w:numPr>
          <w:ilvl w:val="1"/>
          <w:numId w:val="6"/>
        </w:numPr>
      </w:pPr>
      <w:r>
        <w:t xml:space="preserve">Ein Artikel kommt in kein, ein oder mehrere Auftragsposten vor und ein Auftragsposten enthält genau einen Artikel </w:t>
      </w:r>
    </w:p>
    <w:p w14:paraId="58C6FEA8" w14:textId="77777777" w:rsidR="0028646F" w:rsidRDefault="0028646F" w:rsidP="00E94639">
      <w:pPr>
        <w:pStyle w:val="Datumswerte"/>
      </w:pPr>
    </w:p>
    <w:p w14:paraId="0D862ADF" w14:textId="77777777" w:rsidR="00E94639" w:rsidRDefault="00E94639" w:rsidP="00E94639">
      <w:pPr>
        <w:pStyle w:val="berschrift3"/>
      </w:pPr>
    </w:p>
    <w:sectPr w:rsidR="00E94639" w:rsidSect="00FF0497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6C997" w14:textId="77777777" w:rsidR="003F443E" w:rsidRDefault="003F443E" w:rsidP="00BB6F51">
      <w:pPr>
        <w:spacing w:after="0" w:line="240" w:lineRule="auto"/>
      </w:pPr>
      <w:r>
        <w:separator/>
      </w:r>
    </w:p>
  </w:endnote>
  <w:endnote w:type="continuationSeparator" w:id="0">
    <w:p w14:paraId="1FF22C17" w14:textId="77777777" w:rsidR="003F443E" w:rsidRDefault="003F443E" w:rsidP="00BB6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B3264" w14:textId="25A5131C" w:rsidR="00BB6F51" w:rsidRDefault="0028646F">
    <w:pPr>
      <w:pStyle w:val="Fuzeile"/>
    </w:pPr>
    <w:r>
      <w:t>DBI_1</w:t>
    </w:r>
    <w:r w:rsidR="00BB6F51">
      <w:tab/>
      <w:t>Übungen</w:t>
    </w:r>
    <w:r w:rsidR="00BB6F51">
      <w:tab/>
    </w:r>
    <w:r w:rsidR="00BB6F51">
      <w:fldChar w:fldCharType="begin"/>
    </w:r>
    <w:r w:rsidR="00BB6F51">
      <w:instrText xml:space="preserve"> PAGE  \* roman  \* MERGEFORMAT </w:instrText>
    </w:r>
    <w:r w:rsidR="00BB6F51">
      <w:fldChar w:fldCharType="separate"/>
    </w:r>
    <w:r w:rsidR="00BB6F51">
      <w:rPr>
        <w:noProof/>
      </w:rPr>
      <w:t>i</w:t>
    </w:r>
    <w:r w:rsidR="00BB6F5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09DD2" w14:textId="77777777" w:rsidR="003F443E" w:rsidRDefault="003F443E" w:rsidP="00BB6F51">
      <w:pPr>
        <w:spacing w:after="0" w:line="240" w:lineRule="auto"/>
      </w:pPr>
      <w:r>
        <w:separator/>
      </w:r>
    </w:p>
  </w:footnote>
  <w:footnote w:type="continuationSeparator" w:id="0">
    <w:p w14:paraId="385EA821" w14:textId="77777777" w:rsidR="003F443E" w:rsidRDefault="003F443E" w:rsidP="00BB6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F6DFF" w14:textId="77777777" w:rsidR="00BB6F51" w:rsidRDefault="00BB6F51">
    <w:pPr>
      <w:pStyle w:val="Kopfzeile"/>
    </w:pPr>
    <w:r>
      <w:t>Simon Löschke</w:t>
    </w:r>
    <w:r>
      <w:ptab w:relativeTo="margin" w:alignment="center" w:leader="none"/>
    </w:r>
    <w:r>
      <w:t>2ABIT</w:t>
    </w:r>
    <w:r>
      <w:ptab w:relativeTo="margin" w:alignment="right" w:leader="none"/>
    </w:r>
    <w:r>
      <w:t>WS2021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7272F"/>
    <w:multiLevelType w:val="hybridMultilevel"/>
    <w:tmpl w:val="F19470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87368"/>
    <w:multiLevelType w:val="multilevel"/>
    <w:tmpl w:val="6D1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15F08"/>
    <w:multiLevelType w:val="multilevel"/>
    <w:tmpl w:val="DBD03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3574EF"/>
    <w:multiLevelType w:val="multilevel"/>
    <w:tmpl w:val="6FD23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7E6E06"/>
    <w:multiLevelType w:val="multilevel"/>
    <w:tmpl w:val="710E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134DBA"/>
    <w:multiLevelType w:val="multilevel"/>
    <w:tmpl w:val="5AE6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6F"/>
    <w:rsid w:val="0028646F"/>
    <w:rsid w:val="00353DF9"/>
    <w:rsid w:val="003F443E"/>
    <w:rsid w:val="00456278"/>
    <w:rsid w:val="006A1C86"/>
    <w:rsid w:val="00907ABA"/>
    <w:rsid w:val="00BA7705"/>
    <w:rsid w:val="00BB6F51"/>
    <w:rsid w:val="00D0651B"/>
    <w:rsid w:val="00E8379E"/>
    <w:rsid w:val="00E9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D2A13F"/>
  <w15:chartTrackingRefBased/>
  <w15:docId w15:val="{41A81376-0456-4217-86B8-A2381B42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9463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94639"/>
    <w:pPr>
      <w:keepNext/>
      <w:keepLines/>
      <w:spacing w:before="240" w:after="0" w:line="240" w:lineRule="auto"/>
      <w:jc w:val="left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4639"/>
    <w:pPr>
      <w:keepNext/>
      <w:keepLines/>
      <w:spacing w:before="40" w:after="0"/>
      <w:outlineLvl w:val="1"/>
    </w:pPr>
    <w:rPr>
      <w:rFonts w:eastAsiaTheme="majorEastAsia" w:cstheme="majorBidi"/>
      <w:color w:val="C0000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94639"/>
    <w:pPr>
      <w:keepNext/>
      <w:keepLines/>
      <w:spacing w:before="40" w:after="0" w:line="240" w:lineRule="auto"/>
      <w:jc w:val="left"/>
      <w:outlineLvl w:val="2"/>
    </w:pPr>
    <w:rPr>
      <w:rFonts w:eastAsiaTheme="majorEastAsia" w:cstheme="majorBidi"/>
      <w:color w:val="C00000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BB6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B6F51"/>
    <w:rPr>
      <w:rFonts w:ascii="Courier New" w:eastAsiaTheme="minorEastAsia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6F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6F51"/>
  </w:style>
  <w:style w:type="paragraph" w:styleId="Fuzeile">
    <w:name w:val="footer"/>
    <w:basedOn w:val="Standard"/>
    <w:link w:val="FuzeileZchn"/>
    <w:uiPriority w:val="99"/>
    <w:unhideWhenUsed/>
    <w:rsid w:val="00BB6F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6F51"/>
  </w:style>
  <w:style w:type="character" w:styleId="Platzhaltertext">
    <w:name w:val="Placeholder Text"/>
    <w:basedOn w:val="Absatz-Standardschriftart"/>
    <w:uiPriority w:val="99"/>
    <w:semiHidden/>
    <w:rsid w:val="00907ABA"/>
    <w:rPr>
      <w:color w:val="808080"/>
    </w:rPr>
  </w:style>
  <w:style w:type="paragraph" w:customStyle="1" w:styleId="Datumswerte">
    <w:name w:val="Datumswerte"/>
    <w:basedOn w:val="Standard"/>
    <w:qFormat/>
    <w:rsid w:val="00E94639"/>
    <w:pPr>
      <w:jc w:val="right"/>
    </w:pPr>
    <w:rPr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4639"/>
    <w:rPr>
      <w:rFonts w:ascii="Times New Roman" w:eastAsiaTheme="majorEastAsia" w:hAnsi="Times New Roman" w:cstheme="majorBidi"/>
      <w:color w:val="C0000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4639"/>
    <w:rPr>
      <w:rFonts w:ascii="Times New Roman" w:eastAsiaTheme="majorEastAsia" w:hAnsi="Times New Roman" w:cstheme="majorBidi"/>
      <w:color w:val="C0000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4639"/>
    <w:rPr>
      <w:rFonts w:ascii="Times New Roman" w:eastAsiaTheme="majorEastAsia" w:hAnsi="Times New Roman" w:cstheme="majorBidi"/>
      <w:color w:val="C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45627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\Documents\Benutzerdefinierte%20Office-Vorlagen\POS_UEBUNGEN_DATUM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046DEB-3306-42C3-B29C-A0FC930684AA}">
  <we:reference id="wa104382008" version="1.1.0.0" store="de-DE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6B6B83-3E2C-4548-91CB-EC29FFBB1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POS_UEBUNGEN_DATUM.dotx</Template>
  <TotalTime>0</TotalTime>
  <Pages>1</Pages>
  <Words>139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Löschke</dc:creator>
  <cp:keywords/>
  <dc:description/>
  <cp:lastModifiedBy>Simon Löschke</cp:lastModifiedBy>
  <cp:revision>1</cp:revision>
  <dcterms:created xsi:type="dcterms:W3CDTF">2021-10-20T16:33:00Z</dcterms:created>
  <dcterms:modified xsi:type="dcterms:W3CDTF">2021-10-20T16:50:00Z</dcterms:modified>
</cp:coreProperties>
</file>