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BA21" w14:textId="511BE916" w:rsidR="00985B67" w:rsidRDefault="00907ABA" w:rsidP="00BB6F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SAVEDATE  \@ "dddd, d. MMMM yyyy"  \* MERGEFORMAT </w:instrText>
      </w:r>
      <w:r>
        <w:fldChar w:fldCharType="separate"/>
      </w:r>
      <w:r w:rsidR="006001F2">
        <w:rPr>
          <w:noProof/>
        </w:rPr>
        <w:t>Mittwoch, 13. Oktober 2021</w:t>
      </w:r>
      <w:r>
        <w:fldChar w:fldCharType="end"/>
      </w:r>
    </w:p>
    <w:p w14:paraId="19191F94" w14:textId="77777777" w:rsidR="00985B67" w:rsidRPr="00985B67" w:rsidRDefault="00985B67" w:rsidP="00BB6F51">
      <w:pPr>
        <w:rPr>
          <w:u w:val="single"/>
        </w:rPr>
      </w:pPr>
      <w:r w:rsidRPr="00985B67">
        <w:rPr>
          <w:u w:val="single"/>
        </w:rPr>
        <w:t>Übung 3.1.1</w:t>
      </w:r>
    </w:p>
    <w:p w14:paraId="0ADD9317" w14:textId="77777777" w:rsidR="00985B67" w:rsidRDefault="00985B67" w:rsidP="00BB6F51"/>
    <w:p w14:paraId="0D41EF53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3587011E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math.h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742BE0F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81F6F9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Übungen im Rahmen von POS1</w:t>
      </w:r>
    </w:p>
    <w:p w14:paraId="72ECB121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13.10.2021: Erstellung</w:t>
      </w:r>
    </w:p>
    <w:p w14:paraId="7D5436CC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2C71B09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3.1.1</w:t>
      </w:r>
    </w:p>
    <w:p w14:paraId="4B64E38A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879F29B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unsigned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225</w:t>
      </w:r>
    </w:p>
    <w:p w14:paraId="795D1D77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0440537F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2CFECF4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"Datentyp \t </w:t>
      </w:r>
      <w:proofErr w:type="spellStart"/>
      <w:r>
        <w:rPr>
          <w:rFonts w:ascii="Consolas" w:hAnsi="Consolas"/>
          <w:color w:val="008800"/>
          <w:sz w:val="17"/>
          <w:szCs w:val="17"/>
        </w:rPr>
        <w:t>Gr</w:t>
      </w:r>
      <w:proofErr w:type="spellEnd"/>
      <w:r>
        <w:rPr>
          <w:rFonts w:ascii="Consolas" w:hAnsi="Consolas"/>
          <w:color w:val="008800"/>
          <w:sz w:val="17"/>
          <w:szCs w:val="17"/>
        </w:rPr>
        <w:t>\x94%ce\n"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00"/>
          <w:sz w:val="17"/>
          <w:szCs w:val="17"/>
        </w:rPr>
        <w:t>ss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DC220DC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char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\t\t %d Bytes\n"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));</w:t>
      </w:r>
    </w:p>
    <w:p w14:paraId="4B73780E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short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\t\t %d Bytes\n"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short</w:t>
      </w:r>
      <w:proofErr w:type="spellEnd"/>
      <w:r>
        <w:rPr>
          <w:rFonts w:ascii="Consolas" w:hAnsi="Consolas"/>
          <w:color w:val="666600"/>
          <w:sz w:val="17"/>
          <w:szCs w:val="17"/>
        </w:rPr>
        <w:t>));</w:t>
      </w:r>
    </w:p>
    <w:p w14:paraId="27D18CBA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\t\t %d Bytes\n"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));</w:t>
      </w:r>
    </w:p>
    <w:p w14:paraId="2D1074AB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float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\t\t %d Bytes\n"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float</w:t>
      </w:r>
      <w:proofErr w:type="spellEnd"/>
      <w:r>
        <w:rPr>
          <w:rFonts w:ascii="Consolas" w:hAnsi="Consolas"/>
          <w:color w:val="666600"/>
          <w:sz w:val="17"/>
          <w:szCs w:val="17"/>
        </w:rPr>
        <w:t>));</w:t>
      </w:r>
    </w:p>
    <w:p w14:paraId="6B588754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"double \t\t %d Bytes\n"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3E4C9F19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14:paraId="1C80460B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00BE42C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ab/>
      </w:r>
    </w:p>
    <w:p w14:paraId="633D2D18" w14:textId="77777777" w:rsidR="00985B67" w:rsidRDefault="00985B67" w:rsidP="00985B6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34446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187018E" w14:textId="19C492BA" w:rsidR="00BB6F51" w:rsidRPr="00985B67" w:rsidRDefault="00985B67" w:rsidP="00985B67">
      <w:pPr>
        <w:rPr>
          <w:u w:val="single"/>
        </w:rPr>
      </w:pPr>
      <w:r w:rsidRPr="00985B67">
        <w:rPr>
          <w:u w:val="single"/>
        </w:rPr>
        <w:t>Übung 3.1.2</w:t>
      </w:r>
    </w:p>
    <w:p w14:paraId="253DA1B2" w14:textId="4BAC2601" w:rsidR="00985B67" w:rsidRDefault="00985B67" w:rsidP="00985B67"/>
    <w:p w14:paraId="4920BEA1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083DF611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limits.h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C15A55E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float.h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575F404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91F3ABC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Übungen im Rahmen von POS1</w:t>
      </w:r>
    </w:p>
    <w:p w14:paraId="4E1D0CBF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13.10.2021: Erstellung</w:t>
      </w:r>
    </w:p>
    <w:p w14:paraId="4B7EDC0B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CCC77F9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3.1.1</w:t>
      </w:r>
    </w:p>
    <w:p w14:paraId="2B236D77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92B3830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unsigned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225</w:t>
      </w:r>
    </w:p>
    <w:p w14:paraId="5A1747A0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4A23BC30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7F748F7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"Datentyp \t </w:t>
      </w:r>
      <w:proofErr w:type="spellStart"/>
      <w:r>
        <w:rPr>
          <w:rFonts w:ascii="Consolas" w:hAnsi="Consolas"/>
          <w:color w:val="008800"/>
          <w:sz w:val="17"/>
          <w:szCs w:val="17"/>
        </w:rPr>
        <w:t>Gr</w:t>
      </w:r>
      <w:proofErr w:type="spellEnd"/>
      <w:r>
        <w:rPr>
          <w:rFonts w:ascii="Consolas" w:hAnsi="Consolas"/>
          <w:color w:val="008800"/>
          <w:sz w:val="17"/>
          <w:szCs w:val="17"/>
        </w:rPr>
        <w:t>\x94%ce \t\t Minimum \t Maximum\n"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00"/>
          <w:sz w:val="17"/>
          <w:szCs w:val="17"/>
        </w:rPr>
        <w:t>ss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4B7092B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char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\t\t %d Bytes \t %d \t\t %d\n"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CHAR_MIN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CHAR_MAX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CE77D81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short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\t\t %d Bytes \t %d \t %d\n"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short</w:t>
      </w:r>
      <w:proofErr w:type="spellEnd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SHRT_MIN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SHRT_MAX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7C69143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\t\t %d Bytes \t %d \t %d\n"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INT_MIN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INT_MAX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7BF712F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float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\t\t %d Bytes \t %e \t %e\n"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float</w:t>
      </w:r>
      <w:proofErr w:type="spellEnd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FLT_MIN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FLT_MAX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665FA9B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"double \t\t %d Bytes \t %e \t %e\n"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DBL_MIN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DBL_MAX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14BE0AD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14:paraId="66F73AEA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9C1CB1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1058B8A" w14:textId="77777777" w:rsidR="008F5D9D" w:rsidRDefault="008F5D9D" w:rsidP="008F5D9D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27114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B77923" w14:textId="0A8DF937" w:rsidR="008F5D9D" w:rsidRDefault="008F5D9D" w:rsidP="008F5D9D">
      <w:r w:rsidRPr="008F5D9D">
        <w:lastRenderedPageBreak/>
        <w:drawing>
          <wp:inline distT="0" distB="0" distL="0" distR="0" wp14:anchorId="43A39FF1" wp14:editId="773BC973">
            <wp:extent cx="4915586" cy="1876687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5DFF" w14:textId="1E437D95" w:rsidR="008F5D9D" w:rsidRDefault="008F5D9D" w:rsidP="008F5D9D"/>
    <w:p w14:paraId="1E358AFB" w14:textId="2BA20621" w:rsidR="008F5D9D" w:rsidRDefault="008F5D9D" w:rsidP="008F5D9D">
      <w:r>
        <w:t>Ü 3.1.3</w:t>
      </w:r>
    </w:p>
    <w:p w14:paraId="01D1E05B" w14:textId="78FB11B3" w:rsidR="008F5D9D" w:rsidRDefault="008F5D9D" w:rsidP="008F5D9D">
      <w:pPr>
        <w:pStyle w:val="Listenabsatz"/>
        <w:numPr>
          <w:ilvl w:val="1"/>
          <w:numId w:val="6"/>
        </w:numPr>
      </w:pPr>
      <w:r>
        <w:t>Integer: Ganzzahl</w:t>
      </w:r>
    </w:p>
    <w:p w14:paraId="52E2F36B" w14:textId="265E58C9" w:rsidR="008F5D9D" w:rsidRDefault="008F5D9D" w:rsidP="008F5D9D">
      <w:pPr>
        <w:pStyle w:val="Listenabsatz"/>
        <w:numPr>
          <w:ilvl w:val="1"/>
          <w:numId w:val="6"/>
        </w:numPr>
      </w:pPr>
      <w:proofErr w:type="spellStart"/>
      <w:r>
        <w:t>Float</w:t>
      </w:r>
      <w:proofErr w:type="spellEnd"/>
      <w:r>
        <w:t>: Kommazahl</w:t>
      </w:r>
    </w:p>
    <w:p w14:paraId="0C80EE51" w14:textId="7A874373" w:rsidR="008F5D9D" w:rsidRDefault="008F5D9D" w:rsidP="008F5D9D">
      <w:pPr>
        <w:pStyle w:val="Listenabsatz"/>
        <w:numPr>
          <w:ilvl w:val="1"/>
          <w:numId w:val="6"/>
        </w:numPr>
      </w:pPr>
      <w:proofErr w:type="spellStart"/>
      <w:r>
        <w:t>Int</w:t>
      </w:r>
      <w:proofErr w:type="spellEnd"/>
      <w:r>
        <w:t>, siehe a</w:t>
      </w:r>
    </w:p>
    <w:p w14:paraId="32338319" w14:textId="68896525" w:rsidR="008F5D9D" w:rsidRDefault="008F5D9D" w:rsidP="008F5D9D">
      <w:pPr>
        <w:pStyle w:val="Listenabsatz"/>
        <w:numPr>
          <w:ilvl w:val="1"/>
          <w:numId w:val="6"/>
        </w:numPr>
      </w:pPr>
      <w:r>
        <w:t xml:space="preserve">Double, </w:t>
      </w:r>
      <w:proofErr w:type="spellStart"/>
      <w:r>
        <w:t>wertebereich</w:t>
      </w:r>
      <w:proofErr w:type="spellEnd"/>
    </w:p>
    <w:p w14:paraId="79FA1B26" w14:textId="5F0BA8D9" w:rsidR="008F5D9D" w:rsidRDefault="008F5D9D" w:rsidP="008F5D9D">
      <w:pPr>
        <w:pStyle w:val="Listenabsatz"/>
        <w:numPr>
          <w:ilvl w:val="1"/>
          <w:numId w:val="6"/>
        </w:numPr>
      </w:pPr>
      <w:r>
        <w:t>Short, speicheroptimal</w:t>
      </w:r>
    </w:p>
    <w:p w14:paraId="536C9928" w14:textId="28BDFF11" w:rsidR="008F5D9D" w:rsidRDefault="008F5D9D" w:rsidP="008F5D9D">
      <w:pPr>
        <w:pStyle w:val="Listenabsatz"/>
        <w:numPr>
          <w:ilvl w:val="1"/>
          <w:numId w:val="6"/>
        </w:numPr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oder double auf Grund des </w:t>
      </w:r>
      <w:proofErr w:type="spellStart"/>
      <w:r>
        <w:t>wertebereicghes</w:t>
      </w:r>
      <w:proofErr w:type="spellEnd"/>
    </w:p>
    <w:p w14:paraId="1BEF09D7" w14:textId="586EEADC" w:rsidR="008F5D9D" w:rsidRDefault="008F5D9D" w:rsidP="008F5D9D">
      <w:pPr>
        <w:pStyle w:val="Listenabsatz"/>
        <w:numPr>
          <w:ilvl w:val="1"/>
          <w:numId w:val="6"/>
        </w:numPr>
      </w:pPr>
      <w:r>
        <w:t>Short, speicheroptimal</w:t>
      </w:r>
    </w:p>
    <w:p w14:paraId="3234CC45" w14:textId="6B0B7AB7" w:rsidR="008F5D9D" w:rsidRDefault="008F5D9D" w:rsidP="008F5D9D">
      <w:pPr>
        <w:pStyle w:val="Listenabsatz"/>
        <w:numPr>
          <w:ilvl w:val="1"/>
          <w:numId w:val="6"/>
        </w:numPr>
      </w:pPr>
      <w:proofErr w:type="spellStart"/>
      <w:r>
        <w:t>Float</w:t>
      </w:r>
      <w:proofErr w:type="spellEnd"/>
    </w:p>
    <w:p w14:paraId="7E4596FB" w14:textId="59374D33" w:rsidR="008F5D9D" w:rsidRDefault="00020AB3" w:rsidP="008F5D9D">
      <w:r>
        <w:t>Ü 3.2.1</w:t>
      </w:r>
    </w:p>
    <w:p w14:paraId="3999823B" w14:textId="5125F011" w:rsidR="00020AB3" w:rsidRDefault="00020AB3" w:rsidP="008F5D9D"/>
    <w:p w14:paraId="26FB3D13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#include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65B042"/>
          <w:sz w:val="17"/>
          <w:szCs w:val="17"/>
        </w:rPr>
        <w:t>&lt;</w:t>
      </w:r>
      <w:proofErr w:type="spellStart"/>
      <w:r>
        <w:rPr>
          <w:rFonts w:ascii="Consolas" w:hAnsi="Consolas"/>
          <w:color w:val="65B042"/>
          <w:sz w:val="17"/>
          <w:szCs w:val="17"/>
        </w:rPr>
        <w:t>stdio.h</w:t>
      </w:r>
      <w:proofErr w:type="spellEnd"/>
      <w:r>
        <w:rPr>
          <w:rFonts w:ascii="Consolas" w:hAnsi="Consolas"/>
          <w:color w:val="65B042"/>
          <w:sz w:val="17"/>
          <w:szCs w:val="17"/>
        </w:rPr>
        <w:t>&gt;</w:t>
      </w:r>
    </w:p>
    <w:p w14:paraId="0F62CF9B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#include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65B042"/>
          <w:sz w:val="17"/>
          <w:szCs w:val="17"/>
        </w:rPr>
        <w:t>&lt;</w:t>
      </w:r>
      <w:proofErr w:type="spellStart"/>
      <w:r>
        <w:rPr>
          <w:rFonts w:ascii="Consolas" w:hAnsi="Consolas"/>
          <w:color w:val="65B042"/>
          <w:sz w:val="17"/>
          <w:szCs w:val="17"/>
        </w:rPr>
        <w:t>limits.h</w:t>
      </w:r>
      <w:proofErr w:type="spellEnd"/>
      <w:r>
        <w:rPr>
          <w:rFonts w:ascii="Consolas" w:hAnsi="Consolas"/>
          <w:color w:val="65B042"/>
          <w:sz w:val="17"/>
          <w:szCs w:val="17"/>
        </w:rPr>
        <w:t>&gt;</w:t>
      </w:r>
    </w:p>
    <w:p w14:paraId="5CC32EA5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#include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65B042"/>
          <w:sz w:val="17"/>
          <w:szCs w:val="17"/>
        </w:rPr>
        <w:t>&lt;</w:t>
      </w:r>
      <w:proofErr w:type="spellStart"/>
      <w:r>
        <w:rPr>
          <w:rFonts w:ascii="Consolas" w:hAnsi="Consolas"/>
          <w:color w:val="65B042"/>
          <w:sz w:val="17"/>
          <w:szCs w:val="17"/>
        </w:rPr>
        <w:t>float.h</w:t>
      </w:r>
      <w:proofErr w:type="spellEnd"/>
      <w:r>
        <w:rPr>
          <w:rFonts w:ascii="Consolas" w:hAnsi="Consolas"/>
          <w:color w:val="65B042"/>
          <w:sz w:val="17"/>
          <w:szCs w:val="17"/>
        </w:rPr>
        <w:t>&gt;</w:t>
      </w:r>
    </w:p>
    <w:p w14:paraId="46E158C4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4E173576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// Übungen im Rahmen von POS1</w:t>
      </w:r>
    </w:p>
    <w:p w14:paraId="6B6ADD09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// 13.10.2021: Erstellung</w:t>
      </w:r>
    </w:p>
    <w:p w14:paraId="7DAE950E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2D9944C8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// 3.1.1</w:t>
      </w:r>
    </w:p>
    <w:p w14:paraId="6BF06886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00E6BB8B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#define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ss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(</w:t>
      </w:r>
      <w:proofErr w:type="spellStart"/>
      <w:r>
        <w:rPr>
          <w:rFonts w:ascii="Consolas" w:hAnsi="Consolas"/>
          <w:color w:val="E28964"/>
          <w:sz w:val="17"/>
          <w:szCs w:val="17"/>
        </w:rPr>
        <w:t>unsigned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E28964"/>
          <w:sz w:val="17"/>
          <w:szCs w:val="17"/>
        </w:rPr>
        <w:t>char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) </w:t>
      </w:r>
      <w:r>
        <w:rPr>
          <w:rFonts w:ascii="Consolas" w:hAnsi="Consolas"/>
          <w:color w:val="CD5C5C"/>
          <w:sz w:val="17"/>
          <w:szCs w:val="17"/>
        </w:rPr>
        <w:t>225</w:t>
      </w:r>
    </w:p>
    <w:p w14:paraId="2EB5757A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proofErr w:type="spellStart"/>
      <w:r>
        <w:rPr>
          <w:rFonts w:ascii="Consolas" w:hAnsi="Consolas"/>
          <w:color w:val="E28964"/>
          <w:sz w:val="17"/>
          <w:szCs w:val="17"/>
        </w:rPr>
        <w:t>int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main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()</w:t>
      </w:r>
    </w:p>
    <w:p w14:paraId="026882B8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{</w:t>
      </w:r>
    </w:p>
    <w:p w14:paraId="7E6B9110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printf(</w:t>
      </w:r>
      <w:r>
        <w:rPr>
          <w:rFonts w:ascii="Consolas" w:hAnsi="Consolas"/>
          <w:color w:val="65B042"/>
          <w:sz w:val="17"/>
          <w:szCs w:val="17"/>
        </w:rPr>
        <w:t>"%c%c%c%c%c%c%c%c%c%c"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CD5C5C"/>
          <w:sz w:val="17"/>
          <w:szCs w:val="17"/>
        </w:rPr>
        <w:t>73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CD5C5C"/>
          <w:sz w:val="17"/>
          <w:szCs w:val="17"/>
        </w:rPr>
        <w:t>110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CD5C5C"/>
          <w:sz w:val="17"/>
          <w:szCs w:val="17"/>
        </w:rPr>
        <w:t>102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CD5C5C"/>
          <w:sz w:val="17"/>
          <w:szCs w:val="17"/>
        </w:rPr>
        <w:t>111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CD5C5C"/>
          <w:sz w:val="17"/>
          <w:szCs w:val="17"/>
        </w:rPr>
        <w:t>114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CD5C5C"/>
          <w:sz w:val="17"/>
          <w:szCs w:val="17"/>
        </w:rPr>
        <w:t>109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CD5C5C"/>
          <w:sz w:val="17"/>
          <w:szCs w:val="17"/>
        </w:rPr>
        <w:t>97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CD5C5C"/>
          <w:sz w:val="17"/>
          <w:szCs w:val="17"/>
        </w:rPr>
        <w:t>116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CD5C5C"/>
          <w:sz w:val="17"/>
          <w:szCs w:val="17"/>
        </w:rPr>
        <w:t>105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CD5C5C"/>
          <w:sz w:val="17"/>
          <w:szCs w:val="17"/>
        </w:rPr>
        <w:t>107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7FA90E8E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</w:p>
    <w:p w14:paraId="13A060F0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</w:p>
    <w:p w14:paraId="0AB39AB4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proofErr w:type="spellStart"/>
      <w:r>
        <w:rPr>
          <w:rFonts w:ascii="Consolas" w:hAnsi="Consolas"/>
          <w:color w:val="E28964"/>
          <w:sz w:val="17"/>
          <w:szCs w:val="17"/>
        </w:rPr>
        <w:t>return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274291C1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3FDE72F4" w14:textId="77777777" w:rsidR="00020AB3" w:rsidRDefault="00020AB3" w:rsidP="00020AB3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167653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3777A5D3" w14:textId="64804E7F" w:rsidR="00020AB3" w:rsidRDefault="00020AB3" w:rsidP="00020AB3">
      <w:r w:rsidRPr="00020AB3">
        <w:drawing>
          <wp:inline distT="0" distB="0" distL="0" distR="0" wp14:anchorId="746F4BC8" wp14:editId="6CBB3229">
            <wp:extent cx="4706007" cy="1038370"/>
            <wp:effectExtent l="0" t="0" r="0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44DD" w14:textId="01A84B45" w:rsidR="00020AB3" w:rsidRDefault="00020AB3" w:rsidP="00020AB3"/>
    <w:p w14:paraId="305C535C" w14:textId="60F6BA3A" w:rsidR="00020AB3" w:rsidRDefault="00020AB3" w:rsidP="00020AB3"/>
    <w:p w14:paraId="74532530" w14:textId="2D0333A9" w:rsidR="00020AB3" w:rsidRDefault="00020AB3" w:rsidP="00020AB3">
      <w:r>
        <w:lastRenderedPageBreak/>
        <w:t>Ü 3.2.2</w:t>
      </w:r>
    </w:p>
    <w:p w14:paraId="6EE19356" w14:textId="48D62E38" w:rsidR="00020AB3" w:rsidRDefault="00020AB3" w:rsidP="00020AB3">
      <w:r w:rsidRPr="00020AB3">
        <w:drawing>
          <wp:inline distT="0" distB="0" distL="0" distR="0" wp14:anchorId="6A0EFE30" wp14:editId="5C3A6F8C">
            <wp:extent cx="4391638" cy="1066949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E472" w14:textId="1A30E695" w:rsidR="00020AB3" w:rsidRDefault="00020AB3" w:rsidP="00020AB3"/>
    <w:p w14:paraId="610AA629" w14:textId="70957066" w:rsidR="00020AB3" w:rsidRDefault="00020AB3" w:rsidP="00020AB3"/>
    <w:p w14:paraId="3005DC69" w14:textId="77777777" w:rsidR="00020AB3" w:rsidRPr="008F5D9D" w:rsidRDefault="00020AB3" w:rsidP="00020AB3"/>
    <w:sectPr w:rsidR="00020AB3" w:rsidRPr="008F5D9D" w:rsidSect="00FF0497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5D2EA" w14:textId="77777777" w:rsidR="00693121" w:rsidRDefault="00693121" w:rsidP="00BB6F51">
      <w:pPr>
        <w:spacing w:after="0" w:line="240" w:lineRule="auto"/>
      </w:pPr>
      <w:r>
        <w:separator/>
      </w:r>
    </w:p>
  </w:endnote>
  <w:endnote w:type="continuationSeparator" w:id="0">
    <w:p w14:paraId="66B26729" w14:textId="77777777" w:rsidR="00693121" w:rsidRDefault="00693121" w:rsidP="00BB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35A1" w14:textId="77777777" w:rsidR="00BB6F51" w:rsidRDefault="00BB6F51">
    <w:pPr>
      <w:pStyle w:val="Fuzeile"/>
    </w:pPr>
    <w:r>
      <w:t xml:space="preserve">POS1 </w:t>
    </w:r>
    <w:r>
      <w:tab/>
      <w:t>Übungen</w:t>
    </w: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98F3" w14:textId="77777777" w:rsidR="00693121" w:rsidRDefault="00693121" w:rsidP="00BB6F51">
      <w:pPr>
        <w:spacing w:after="0" w:line="240" w:lineRule="auto"/>
      </w:pPr>
      <w:r>
        <w:separator/>
      </w:r>
    </w:p>
  </w:footnote>
  <w:footnote w:type="continuationSeparator" w:id="0">
    <w:p w14:paraId="11D859AD" w14:textId="77777777" w:rsidR="00693121" w:rsidRDefault="00693121" w:rsidP="00BB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2A81" w14:textId="77777777" w:rsidR="00BB6F51" w:rsidRDefault="00BB6F51">
    <w:pPr>
      <w:pStyle w:val="Kopfzeile"/>
    </w:pPr>
    <w:r>
      <w:t>Simon Löschke</w:t>
    </w:r>
    <w:r>
      <w:ptab w:relativeTo="margin" w:alignment="center" w:leader="none"/>
    </w:r>
    <w:r>
      <w:t>2ABIT</w:t>
    </w:r>
    <w:r>
      <w:ptab w:relativeTo="margin" w:alignment="right" w:leader="none"/>
    </w:r>
    <w:r>
      <w:t>WS2021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7368"/>
    <w:multiLevelType w:val="multilevel"/>
    <w:tmpl w:val="6D1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E7A1D"/>
    <w:multiLevelType w:val="multilevel"/>
    <w:tmpl w:val="F1DE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60DE0"/>
    <w:multiLevelType w:val="multilevel"/>
    <w:tmpl w:val="04D4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E2D48"/>
    <w:multiLevelType w:val="multilevel"/>
    <w:tmpl w:val="C64A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15F08"/>
    <w:multiLevelType w:val="multilevel"/>
    <w:tmpl w:val="DBD0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574EF"/>
    <w:multiLevelType w:val="multilevel"/>
    <w:tmpl w:val="6FD2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E6E06"/>
    <w:multiLevelType w:val="multilevel"/>
    <w:tmpl w:val="710E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811DE"/>
    <w:multiLevelType w:val="multilevel"/>
    <w:tmpl w:val="5B56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134DBA"/>
    <w:multiLevelType w:val="multilevel"/>
    <w:tmpl w:val="5AE6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BA"/>
    <w:rsid w:val="00020AB3"/>
    <w:rsid w:val="006001F2"/>
    <w:rsid w:val="00693121"/>
    <w:rsid w:val="008F5D9D"/>
    <w:rsid w:val="00907ABA"/>
    <w:rsid w:val="00985B67"/>
    <w:rsid w:val="009B5C09"/>
    <w:rsid w:val="00BA7705"/>
    <w:rsid w:val="00BB6F51"/>
    <w:rsid w:val="00E8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875CB"/>
  <w15:chartTrackingRefBased/>
  <w15:docId w15:val="{52D91264-26CF-42FF-9AB1-C8F0D36D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BB6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6F51"/>
    <w:rPr>
      <w:rFonts w:ascii="Courier New" w:eastAsiaTheme="minorEastAsia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6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F51"/>
  </w:style>
  <w:style w:type="paragraph" w:styleId="Fuzeile">
    <w:name w:val="footer"/>
    <w:basedOn w:val="Standard"/>
    <w:link w:val="FuzeileZchn"/>
    <w:uiPriority w:val="99"/>
    <w:unhideWhenUsed/>
    <w:rsid w:val="00BB6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F51"/>
  </w:style>
  <w:style w:type="character" w:styleId="Platzhaltertext">
    <w:name w:val="Placeholder Text"/>
    <w:basedOn w:val="Absatz-Standardschriftart"/>
    <w:uiPriority w:val="99"/>
    <w:semiHidden/>
    <w:rsid w:val="00907ABA"/>
    <w:rPr>
      <w:color w:val="808080"/>
    </w:rPr>
  </w:style>
  <w:style w:type="paragraph" w:styleId="StandardWeb">
    <w:name w:val="Normal (Web)"/>
    <w:basedOn w:val="Standard"/>
    <w:uiPriority w:val="99"/>
    <w:unhideWhenUsed/>
    <w:rsid w:val="008F5D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8F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046DEB-3306-42C3-B29C-A0FC930684AA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2021-10-13T00:00:00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C6B6B83-3E2C-4548-91CB-EC29FFBB17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POS_UEBUNGEN_13_10_2021.docx</Template>
  <TotalTime>0</TotalTime>
  <Pages>3</Pages>
  <Words>230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Löschke</dc:creator>
  <cp:keywords/>
  <dc:description/>
  <cp:lastModifiedBy>Simon Löschke</cp:lastModifiedBy>
  <cp:revision>3</cp:revision>
  <cp:lastPrinted>2021-10-13T20:22:00Z</cp:lastPrinted>
  <dcterms:created xsi:type="dcterms:W3CDTF">2021-10-13T20:21:00Z</dcterms:created>
  <dcterms:modified xsi:type="dcterms:W3CDTF">2021-10-13T20:23:00Z</dcterms:modified>
</cp:coreProperties>
</file>